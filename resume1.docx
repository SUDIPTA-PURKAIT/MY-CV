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284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4112"/>
        <w:gridCol w:w="492"/>
        <w:gridCol w:w="6470"/>
      </w:tblGrid>
      <w:tr w:rsidR="001B2ABD" w14:paraId="45193A89" w14:textId="77777777" w:rsidTr="00B41F8C">
        <w:trPr>
          <w:trHeight w:val="4410"/>
        </w:trPr>
        <w:tc>
          <w:tcPr>
            <w:tcW w:w="4112" w:type="dxa"/>
            <w:vAlign w:val="bottom"/>
          </w:tcPr>
          <w:p w14:paraId="065B895C" w14:textId="77777777" w:rsidR="001B2ABD" w:rsidRDefault="001B2ABD" w:rsidP="001B2ABD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646FC07" wp14:editId="269CE48C">
                      <wp:extent cx="2122805" cy="2122805"/>
                      <wp:effectExtent l="19050" t="19050" r="29845" b="29845"/>
                      <wp:docPr id="2" name="Oval 2" title="Professional Headshot of Ma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2805" cy="2122805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63500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5D6B77FD" id="Oval 2" o:spid="_x0000_s1026" alt="Title: Professional Headshot of Man" style="width:167.15pt;height:16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" strokecolor="#94b6d2 [3204]" strokeweight="5pt">
                      <v:fill r:id="rId11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  <w:sdt>
            <w:sdtPr>
              <w:rPr>
                <w:rFonts w:ascii="Times New Roman" w:hAnsi="Times New Roman" w:cs="Times New Roman"/>
                <w:sz w:val="24"/>
                <w:szCs w:val="24"/>
              </w:rPr>
              <w:id w:val="23222916"/>
              <w:placeholder>
                <w:docPart w:val="05BB193DCE6C4B0D95D4B5D51F118397"/>
              </w:placeholder>
              <w:temporary/>
              <w:showingPlcHdr/>
              <w15:appearance w15:val="hidden"/>
            </w:sdtPr>
            <w:sdtContent>
              <w:p w14:paraId="73C02771" w14:textId="77777777" w:rsidR="00B41F8C" w:rsidRPr="00855E3A" w:rsidRDefault="00B41F8C" w:rsidP="00B41F8C">
                <w:pPr>
                  <w:pStyle w:val="Heading2"/>
                  <w:spacing w:before="40" w:after="20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 w:rsidRPr="00855E3A">
                  <w:rPr>
                    <w:rFonts w:ascii="Times New Roman" w:hAnsi="Times New Roman" w:cs="Times New Roman"/>
                    <w:sz w:val="24"/>
                    <w:szCs w:val="24"/>
                  </w:rPr>
                  <w:t>Contact</w:t>
                </w:r>
              </w:p>
            </w:sdtContent>
          </w:sdt>
          <w:p w14:paraId="2DB61B27" w14:textId="77777777" w:rsidR="00B41F8C" w:rsidRPr="00855E3A" w:rsidRDefault="00B41F8C" w:rsidP="00B41F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Phone:</w:t>
            </w:r>
            <w:r w:rsidRPr="00855E3A">
              <w:rPr>
                <w:rFonts w:ascii="Times New Roman" w:hAnsi="Times New Roman" w:cs="Times New Roman"/>
                <w:sz w:val="24"/>
                <w:szCs w:val="24"/>
              </w:rPr>
              <w:t xml:space="preserve"> 9163195649</w:t>
            </w:r>
          </w:p>
          <w:p w14:paraId="3E3C7FCF" w14:textId="77777777" w:rsidR="00B41F8C" w:rsidRDefault="00B41F8C" w:rsidP="00B41F8C">
            <w:pPr>
              <w:rPr>
                <w:rStyle w:val="Hyperlink"/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Email: </w:t>
            </w:r>
            <w:hyperlink r:id="rId12" w:history="1">
              <w:r w:rsidRPr="00855E3A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sudiptopurkait111@gmail.com</w:t>
              </w:r>
            </w:hyperlink>
          </w:p>
          <w:sdt>
            <w:sdtPr>
              <w:rPr>
                <w:rFonts w:ascii="Times New Roman" w:hAnsi="Times New Roman" w:cs="Times New Roman"/>
                <w:sz w:val="24"/>
                <w:szCs w:val="24"/>
              </w:rPr>
              <w:id w:val="-456337037"/>
              <w:placeholder>
                <w:docPart w:val="D5A8FD7E228445F597089F08693635F5"/>
              </w:placeholder>
              <w:temporary/>
              <w:showingPlcHdr/>
              <w15:appearance w15:val="hidden"/>
            </w:sdtPr>
            <w:sdtContent>
              <w:p w14:paraId="31FFFD78" w14:textId="77777777" w:rsidR="00B41F8C" w:rsidRPr="00D32397" w:rsidRDefault="00B41F8C" w:rsidP="00B41F8C">
                <w:pPr>
                  <w:pStyle w:val="Heading2"/>
                  <w:spacing w:before="20" w:after="0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 w:rsidRPr="00D32397">
                  <w:rPr>
                    <w:rFonts w:ascii="Times New Roman" w:hAnsi="Times New Roman" w:cs="Times New Roman"/>
                    <w:sz w:val="24"/>
                    <w:szCs w:val="24"/>
                  </w:rPr>
                  <w:t>EDUCATION</w:t>
                </w:r>
              </w:p>
            </w:sdtContent>
          </w:sdt>
          <w:p w14:paraId="44ABB332" w14:textId="77777777" w:rsidR="00B41F8C" w:rsidRPr="00D32397" w:rsidRDefault="00B41F8C" w:rsidP="00B41F8C">
            <w:pPr>
              <w:pStyle w:val="Heading4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3239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B-TECH</w:t>
            </w:r>
          </w:p>
          <w:p w14:paraId="0A064D66" w14:textId="77777777" w:rsidR="00B41F8C" w:rsidRPr="00D32397" w:rsidRDefault="00B41F8C" w:rsidP="00B41F8C">
            <w:pPr>
              <w:pStyle w:val="Heading4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32397">
              <w:rPr>
                <w:rFonts w:ascii="Times New Roman" w:hAnsi="Times New Roman" w:cs="Times New Roman"/>
                <w:b w:val="0"/>
                <w:bCs/>
                <w:sz w:val="24"/>
                <w:szCs w:val="24"/>
                <w:u w:val="single"/>
              </w:rPr>
              <w:t>Specialization: Mechanical Engineering</w:t>
            </w:r>
            <w:r w:rsidRPr="00D3239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</w:p>
          <w:p w14:paraId="2ED3F96E" w14:textId="77777777" w:rsidR="00B41F8C" w:rsidRPr="00D32397" w:rsidRDefault="00B41F8C" w:rsidP="00B41F8C">
            <w:pPr>
              <w:pStyle w:val="Heading4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  <w:r w:rsidRPr="00D32397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 xml:space="preserve">Collage Name: MCKV </w:t>
            </w:r>
            <w:r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I</w:t>
            </w:r>
            <w:r w:rsidRPr="00D32397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 xml:space="preserve">nstitute </w:t>
            </w:r>
            <w:proofErr w:type="gramStart"/>
            <w:r w:rsidRPr="00D32397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Of</w:t>
            </w:r>
            <w:proofErr w:type="gramEnd"/>
            <w:r w:rsidRPr="00D32397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E</w:t>
            </w:r>
            <w:r w:rsidRPr="00D32397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ngineering</w:t>
            </w:r>
          </w:p>
          <w:p w14:paraId="1514AD5B" w14:textId="77777777" w:rsidR="00B41F8C" w:rsidRPr="00D32397" w:rsidRDefault="00B41F8C" w:rsidP="00B41F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>University: MAKAUT Y</w:t>
            </w:r>
            <w:r w:rsidRPr="00196A16">
              <w:rPr>
                <w:rFonts w:ascii="Times New Roman" w:hAnsi="Times New Roman" w:cs="Times New Roman"/>
                <w:sz w:val="24"/>
                <w:szCs w:val="24"/>
              </w:rPr>
              <w:t>ear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>: 2019 – 2022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YGPA:8.26(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Upto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</w:t>
            </w:r>
            <w:r w:rsidRPr="004350AF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rd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54B3EF8" w14:textId="77777777" w:rsidR="00B41F8C" w:rsidRPr="00D32397" w:rsidRDefault="00B41F8C" w:rsidP="00B41F8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D32397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DIPLOMA</w:t>
            </w:r>
          </w:p>
          <w:p w14:paraId="42BB91CD" w14:textId="77777777" w:rsidR="00B41F8C" w:rsidRPr="00D32397" w:rsidRDefault="00B41F8C" w:rsidP="00B41F8C">
            <w:pPr>
              <w:pStyle w:val="Heading4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32397">
              <w:rPr>
                <w:rFonts w:ascii="Times New Roman" w:hAnsi="Times New Roman" w:cs="Times New Roman"/>
                <w:b w:val="0"/>
                <w:bCs/>
                <w:sz w:val="24"/>
                <w:szCs w:val="24"/>
                <w:u w:val="single"/>
              </w:rPr>
              <w:t>Specialization: Mechanical Engineering</w:t>
            </w:r>
            <w:r w:rsidRPr="00D3239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</w:p>
          <w:p w14:paraId="30D539EB" w14:textId="77777777" w:rsidR="00B41F8C" w:rsidRPr="00D32397" w:rsidRDefault="00B41F8C" w:rsidP="00B41F8C">
            <w:pPr>
              <w:pStyle w:val="Heading4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  <w:r w:rsidRPr="00D32397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Elite Polytechnic Institute</w:t>
            </w:r>
          </w:p>
          <w:p w14:paraId="7F1BBB0B" w14:textId="77777777" w:rsidR="00B41F8C" w:rsidRPr="00D32397" w:rsidRDefault="00B41F8C" w:rsidP="00B41F8C">
            <w:pPr>
              <w:pStyle w:val="Date"/>
              <w:rPr>
                <w:rFonts w:ascii="Times New Roman" w:hAnsi="Times New Roman" w:cs="Times New Roman"/>
                <w:sz w:val="24"/>
                <w:szCs w:val="24"/>
              </w:rPr>
            </w:pP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 xml:space="preserve">Board: WBSCTE Year: 2016 – 2019 </w:t>
            </w:r>
          </w:p>
          <w:p w14:paraId="65E38A8E" w14:textId="77777777" w:rsidR="00B41F8C" w:rsidRPr="00D32397" w:rsidRDefault="00B41F8C" w:rsidP="00B41F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Percentage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>:75</w:t>
            </w:r>
          </w:p>
          <w:p w14:paraId="654769A3" w14:textId="77777777" w:rsidR="00B41F8C" w:rsidRPr="00D32397" w:rsidRDefault="00B41F8C" w:rsidP="00B41F8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D32397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HIGHER SECONDARY</w:t>
            </w:r>
          </w:p>
          <w:p w14:paraId="7FAC7C4F" w14:textId="77777777" w:rsidR="00B41F8C" w:rsidRPr="00D32397" w:rsidRDefault="00B41F8C" w:rsidP="00B41F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 xml:space="preserve">chool: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>erampore</w:t>
            </w:r>
            <w:proofErr w:type="spellEnd"/>
            <w:r w:rsidRPr="00D323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 xml:space="preserve">oys’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>cademy</w:t>
            </w:r>
          </w:p>
          <w:p w14:paraId="1729EAB2" w14:textId="77777777" w:rsidR="00B41F8C" w:rsidRPr="00D32397" w:rsidRDefault="00B41F8C" w:rsidP="00B41F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>BOARD: WBHSE YEAR: 2016</w:t>
            </w:r>
          </w:p>
          <w:p w14:paraId="3E1D7C37" w14:textId="77777777" w:rsidR="00B41F8C" w:rsidRPr="00D32397" w:rsidRDefault="00B41F8C" w:rsidP="00B41F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Percentage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>: 62</w:t>
            </w:r>
          </w:p>
          <w:p w14:paraId="0C3323C0" w14:textId="77777777" w:rsidR="00B41F8C" w:rsidRDefault="00B41F8C" w:rsidP="00B41F8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D32397"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  <w:t>SECONDARY</w:t>
            </w:r>
          </w:p>
          <w:p w14:paraId="20EF2118" w14:textId="77777777" w:rsidR="00B41F8C" w:rsidRPr="00D32397" w:rsidRDefault="00B41F8C" w:rsidP="00B41F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 xml:space="preserve">chool: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>erampore</w:t>
            </w:r>
            <w:proofErr w:type="spellEnd"/>
            <w:r w:rsidRPr="00D323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 xml:space="preserve">oys’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>cademy</w:t>
            </w:r>
          </w:p>
          <w:p w14:paraId="10D54CDF" w14:textId="77777777" w:rsidR="00B41F8C" w:rsidRPr="00D32397" w:rsidRDefault="00B41F8C" w:rsidP="00B41F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oard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>: WBHSE 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ear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>: 2014</w:t>
            </w:r>
          </w:p>
          <w:p w14:paraId="61F2AE7F" w14:textId="77777777" w:rsidR="00B41F8C" w:rsidRDefault="00B41F8C" w:rsidP="00B41F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Percentage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>: 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0.57</w:t>
            </w:r>
          </w:p>
          <w:sdt>
            <w:sdtPr>
              <w:rPr>
                <w:rFonts w:ascii="Times New Roman" w:hAnsi="Times New Roman" w:cs="Times New Roman"/>
                <w:sz w:val="24"/>
                <w:szCs w:val="24"/>
              </w:rPr>
              <w:id w:val="-1105885877"/>
              <w:placeholder>
                <w:docPart w:val="D13E4018AC3942FD8CB39281B05E5320"/>
              </w:placeholder>
              <w:temporary/>
              <w:showingPlcHdr/>
              <w15:appearance w15:val="hidden"/>
            </w:sdtPr>
            <w:sdtContent>
              <w:p w14:paraId="361D33C6" w14:textId="77777777" w:rsidR="00B41F8C" w:rsidRPr="00855E3A" w:rsidRDefault="00B41F8C" w:rsidP="00B41F8C">
                <w:pPr>
                  <w:pStyle w:val="Heading2"/>
                  <w:spacing w:before="40" w:after="20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 w:rsidRPr="00855E3A">
                  <w:rPr>
                    <w:rFonts w:ascii="Times New Roman" w:hAnsi="Times New Roman" w:cs="Times New Roman"/>
                    <w:sz w:val="24"/>
                    <w:szCs w:val="24"/>
                  </w:rPr>
                  <w:t>Hobbies</w:t>
                </w:r>
              </w:p>
            </w:sdtContent>
          </w:sdt>
          <w:p w14:paraId="19581384" w14:textId="582B5C46" w:rsidR="00B41F8C" w:rsidRPr="00855E3A" w:rsidRDefault="00B41F8C" w:rsidP="00B41F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55E3A">
              <w:rPr>
                <w:rFonts w:ascii="Times New Roman" w:hAnsi="Times New Roman" w:cs="Times New Roman"/>
                <w:sz w:val="24"/>
                <w:szCs w:val="24"/>
              </w:rPr>
              <w:t>Travelling, Listening Music,</w:t>
            </w:r>
            <w:r w:rsidR="00317A5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17A5A">
              <w:rPr>
                <w:rFonts w:ascii="Times New Roman" w:hAnsi="Times New Roman" w:cs="Times New Roman"/>
                <w:sz w:val="24"/>
                <w:szCs w:val="24"/>
              </w:rPr>
              <w:t>Waching</w:t>
            </w:r>
            <w:proofErr w:type="spellEnd"/>
            <w:r w:rsidRPr="00855E3A">
              <w:rPr>
                <w:rFonts w:ascii="Times New Roman" w:hAnsi="Times New Roman" w:cs="Times New Roman"/>
                <w:sz w:val="24"/>
                <w:szCs w:val="24"/>
              </w:rPr>
              <w:t xml:space="preserve"> movie</w:t>
            </w:r>
          </w:p>
          <w:p w14:paraId="62F16799" w14:textId="77777777" w:rsidR="00B41F8C" w:rsidRPr="00855E3A" w:rsidRDefault="00B41F8C" w:rsidP="00B41F8C">
            <w:pPr>
              <w:pStyle w:val="Heading2"/>
              <w:spacing w:before="40"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855E3A">
              <w:rPr>
                <w:rFonts w:ascii="Times New Roman" w:hAnsi="Times New Roman" w:cs="Times New Roman"/>
                <w:sz w:val="24"/>
                <w:szCs w:val="24"/>
              </w:rPr>
              <w:t>PERSONAL DETAILS</w:t>
            </w:r>
          </w:p>
          <w:p w14:paraId="62203EB5" w14:textId="77777777" w:rsidR="00B41F8C" w:rsidRPr="00855E3A" w:rsidRDefault="00B41F8C" w:rsidP="00B41F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55E3A">
              <w:rPr>
                <w:rFonts w:ascii="Times New Roman" w:hAnsi="Times New Roman" w:cs="Times New Roman"/>
                <w:sz w:val="24"/>
                <w:szCs w:val="24"/>
              </w:rPr>
              <w:t xml:space="preserve">Father’s Name: Gopal Ch </w:t>
            </w:r>
            <w:proofErr w:type="spellStart"/>
            <w:r w:rsidRPr="00855E3A">
              <w:rPr>
                <w:rFonts w:ascii="Times New Roman" w:hAnsi="Times New Roman" w:cs="Times New Roman"/>
                <w:sz w:val="24"/>
                <w:szCs w:val="24"/>
              </w:rPr>
              <w:t>Purkait</w:t>
            </w:r>
            <w:proofErr w:type="spellEnd"/>
          </w:p>
          <w:p w14:paraId="0A1295B3" w14:textId="77777777" w:rsidR="00B41F8C" w:rsidRPr="00855E3A" w:rsidRDefault="00B41F8C" w:rsidP="00B41F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55E3A">
              <w:rPr>
                <w:rFonts w:ascii="Times New Roman" w:hAnsi="Times New Roman" w:cs="Times New Roman"/>
                <w:sz w:val="24"/>
                <w:szCs w:val="24"/>
              </w:rPr>
              <w:t xml:space="preserve">Mother’s Name: </w:t>
            </w:r>
            <w:proofErr w:type="spellStart"/>
            <w:r w:rsidRPr="00855E3A">
              <w:rPr>
                <w:rFonts w:ascii="Times New Roman" w:hAnsi="Times New Roman" w:cs="Times New Roman"/>
                <w:sz w:val="24"/>
                <w:szCs w:val="24"/>
              </w:rPr>
              <w:t>Sulata</w:t>
            </w:r>
            <w:proofErr w:type="spellEnd"/>
            <w:r w:rsidRPr="00855E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55E3A">
              <w:rPr>
                <w:rFonts w:ascii="Times New Roman" w:hAnsi="Times New Roman" w:cs="Times New Roman"/>
                <w:sz w:val="24"/>
                <w:szCs w:val="24"/>
              </w:rPr>
              <w:t>Purkait</w:t>
            </w:r>
            <w:proofErr w:type="spellEnd"/>
          </w:p>
          <w:p w14:paraId="2419F8F7" w14:textId="330DD02B" w:rsidR="00B41F8C" w:rsidRPr="00855E3A" w:rsidRDefault="00B41F8C" w:rsidP="00B41F8C">
            <w:pPr>
              <w:ind w:right="144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55E3A">
              <w:rPr>
                <w:rFonts w:ascii="Times New Roman" w:eastAsia="Calibri" w:hAnsi="Times New Roman" w:cs="Times New Roman"/>
                <w:bCs/>
                <w:sz w:val="24"/>
                <w:szCs w:val="24"/>
              </w:rPr>
              <w:t>Address:</w:t>
            </w:r>
            <w:r w:rsidRPr="00855E3A">
              <w:rPr>
                <w:rFonts w:ascii="Times New Roman" w:eastAsia="Bookman Old Style" w:hAnsi="Times New Roman" w:cs="Times New Roman"/>
                <w:b/>
                <w:sz w:val="24"/>
                <w:szCs w:val="24"/>
              </w:rPr>
              <w:t xml:space="preserve"> </w:t>
            </w:r>
            <w:r w:rsidRPr="00855E3A">
              <w:rPr>
                <w:rFonts w:ascii="Times New Roman" w:eastAsia="Bookman Old Style" w:hAnsi="Times New Roman" w:cs="Times New Roman"/>
                <w:bCs/>
                <w:sz w:val="24"/>
                <w:szCs w:val="24"/>
              </w:rPr>
              <w:t xml:space="preserve">Flat no 404, Laxmi Narayan Bhavan 111/B J.N </w:t>
            </w:r>
            <w:proofErr w:type="spellStart"/>
            <w:r w:rsidRPr="00855E3A">
              <w:rPr>
                <w:rFonts w:ascii="Times New Roman" w:eastAsia="Bookman Old Style" w:hAnsi="Times New Roman" w:cs="Times New Roman"/>
                <w:bCs/>
                <w:sz w:val="24"/>
                <w:szCs w:val="24"/>
              </w:rPr>
              <w:t>Lahiri</w:t>
            </w:r>
            <w:proofErr w:type="spellEnd"/>
            <w:r w:rsidRPr="00855E3A">
              <w:rPr>
                <w:rFonts w:ascii="Times New Roman" w:eastAsia="Bookman Old Style" w:hAnsi="Times New Roman" w:cs="Times New Roman"/>
                <w:bCs/>
                <w:sz w:val="24"/>
                <w:szCs w:val="24"/>
              </w:rPr>
              <w:t xml:space="preserve"> Road </w:t>
            </w:r>
            <w:proofErr w:type="spellStart"/>
            <w:r w:rsidRPr="00855E3A">
              <w:rPr>
                <w:rFonts w:ascii="Times New Roman" w:eastAsia="Bookman Old Style" w:hAnsi="Times New Roman" w:cs="Times New Roman"/>
                <w:bCs/>
                <w:sz w:val="24"/>
                <w:szCs w:val="24"/>
              </w:rPr>
              <w:t>Serampore</w:t>
            </w:r>
            <w:proofErr w:type="spellEnd"/>
            <w:r w:rsidRPr="00855E3A">
              <w:rPr>
                <w:rFonts w:ascii="Times New Roman" w:eastAsia="Bookman Old Style" w:hAnsi="Times New Roman" w:cs="Times New Roman"/>
                <w:bCs/>
                <w:sz w:val="24"/>
                <w:szCs w:val="24"/>
              </w:rPr>
              <w:t xml:space="preserve">, Hooghly PIN: 712201, WB </w:t>
            </w:r>
            <w:r w:rsidRPr="00855E3A">
              <w:rPr>
                <w:rFonts w:ascii="Times New Roman" w:eastAsia="Calibri" w:hAnsi="Times New Roman" w:cs="Times New Roman"/>
                <w:bCs/>
                <w:sz w:val="24"/>
                <w:szCs w:val="24"/>
              </w:rPr>
              <w:t>D.O.B: 27/05/1999 Gender: Male</w:t>
            </w:r>
          </w:p>
          <w:p w14:paraId="7935EC98" w14:textId="1370E563" w:rsidR="00B41F8C" w:rsidRDefault="00B41F8C" w:rsidP="00B41F8C">
            <w:pPr>
              <w:tabs>
                <w:tab w:val="left" w:pos="990"/>
              </w:tabs>
            </w:pPr>
            <w:r w:rsidRPr="00855E3A">
              <w:rPr>
                <w:rFonts w:ascii="Times New Roman" w:eastAsia="Calibri" w:hAnsi="Times New Roman" w:cs="Times New Roman"/>
                <w:bCs/>
                <w:sz w:val="24"/>
                <w:szCs w:val="24"/>
              </w:rPr>
              <w:t>Marital Status: Single</w:t>
            </w:r>
          </w:p>
        </w:tc>
        <w:tc>
          <w:tcPr>
            <w:tcW w:w="492" w:type="dxa"/>
          </w:tcPr>
          <w:p w14:paraId="24C27E8E" w14:textId="6A33B9A4" w:rsidR="001B2ABD" w:rsidRDefault="00B41F8C" w:rsidP="000C45FF">
            <w:pPr>
              <w:tabs>
                <w:tab w:val="left" w:pos="990"/>
              </w:tabs>
            </w:pPr>
            <w:r>
              <w:t xml:space="preserve">       </w:t>
            </w:r>
          </w:p>
        </w:tc>
        <w:tc>
          <w:tcPr>
            <w:tcW w:w="6470" w:type="dxa"/>
            <w:vAlign w:val="bottom"/>
          </w:tcPr>
          <w:p w14:paraId="3CDB7D9B" w14:textId="2863F777" w:rsidR="00B41F8C" w:rsidRPr="00B41F8C" w:rsidRDefault="00B41F8C" w:rsidP="00B41F8C">
            <w:pPr>
              <w:pStyle w:val="Title"/>
              <w:rPr>
                <w:rFonts w:ascii="Calisto MT" w:hAnsi="Calisto MT"/>
              </w:rPr>
            </w:pPr>
            <w:r w:rsidRPr="00B41F8C">
              <w:rPr>
                <w:rFonts w:ascii="Calisto MT" w:hAnsi="Calisto MT"/>
              </w:rPr>
              <w:t>SUDIPTA PURKAIT</w:t>
            </w:r>
            <w:r w:rsidRPr="00B41F8C">
              <w:rPr>
                <w:rFonts w:ascii="Calisto MT" w:hAnsi="Calisto MT"/>
                <w:noProof/>
              </w:rPr>
              <w:t xml:space="preserve"> </w:t>
            </w:r>
          </w:p>
          <w:p w14:paraId="21C73B70" w14:textId="77777777" w:rsidR="00B41F8C" w:rsidRPr="00855E3A" w:rsidRDefault="00B41F8C" w:rsidP="00B41F8C">
            <w:pPr>
              <w:pStyle w:val="Heading2"/>
              <w:spacing w:before="40" w:after="0"/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55E3A">
              <w:rPr>
                <w:rFonts w:ascii="Times New Roman" w:hAnsi="Times New Roman" w:cs="Times New Roman"/>
                <w:sz w:val="24"/>
                <w:szCs w:val="24"/>
              </w:rPr>
              <w:t>CAREER OBJECTIVES</w:t>
            </w:r>
          </w:p>
          <w:p w14:paraId="733FEE02" w14:textId="77777777" w:rsidR="00B41F8C" w:rsidRDefault="00B41F8C" w:rsidP="00B41F8C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55E3A">
              <w:rPr>
                <w:rFonts w:ascii="Times New Roman" w:eastAsia="Calibri" w:hAnsi="Times New Roman" w:cs="Times New Roman"/>
                <w:sz w:val="24"/>
                <w:szCs w:val="24"/>
              </w:rPr>
              <w:t>To be involved in work where I can learn new things, enhance my capabilities and utilize my skills for the growth and prosperity of the organization.</w:t>
            </w:r>
          </w:p>
          <w:p w14:paraId="769AB703" w14:textId="77777777" w:rsidR="00B41F8C" w:rsidRPr="00D32397" w:rsidRDefault="00B41F8C" w:rsidP="00B41F8C">
            <w:pPr>
              <w:pStyle w:val="Heading2"/>
              <w:spacing w:before="40" w:after="20"/>
              <w:rPr>
                <w:rFonts w:ascii="Times New Roman" w:hAnsi="Times New Roman" w:cs="Times New Roman"/>
              </w:rPr>
            </w:pPr>
            <w:r w:rsidRPr="00D32397">
              <w:rPr>
                <w:rFonts w:ascii="Times New Roman" w:hAnsi="Times New Roman" w:cs="Times New Roman"/>
              </w:rPr>
              <w:t>PRJECTS</w:t>
            </w:r>
          </w:p>
          <w:p w14:paraId="286BEAB3" w14:textId="77777777" w:rsidR="00B41F8C" w:rsidRPr="00D32397" w:rsidRDefault="00B41F8C" w:rsidP="00B41F8C">
            <w:pPr>
              <w:rPr>
                <w:rFonts w:ascii="Times New Roman" w:hAnsi="Times New Roman" w:cs="Times New Roman"/>
                <w:sz w:val="22"/>
              </w:rPr>
            </w:pPr>
            <w:r w:rsidRPr="00D32397">
              <w:rPr>
                <w:rFonts w:ascii="Times New Roman" w:hAnsi="Times New Roman" w:cs="Times New Roman"/>
                <w:sz w:val="22"/>
              </w:rPr>
              <w:t>B-Tech (3</w:t>
            </w:r>
            <w:r w:rsidRPr="00D32397">
              <w:rPr>
                <w:rFonts w:ascii="Times New Roman" w:hAnsi="Times New Roman" w:cs="Times New Roman"/>
                <w:sz w:val="22"/>
                <w:vertAlign w:val="superscript"/>
              </w:rPr>
              <w:t>rd</w:t>
            </w:r>
            <w:r w:rsidRPr="00D32397">
              <w:rPr>
                <w:rFonts w:ascii="Times New Roman" w:hAnsi="Times New Roman" w:cs="Times New Roman"/>
                <w:sz w:val="22"/>
              </w:rPr>
              <w:t xml:space="preserve"> year mini project): Atmospheric train </w:t>
            </w:r>
          </w:p>
          <w:p w14:paraId="4F178B33" w14:textId="77777777" w:rsidR="00B41F8C" w:rsidRDefault="00B41F8C" w:rsidP="00B41F8C">
            <w:pPr>
              <w:rPr>
                <w:rFonts w:ascii="Times New Roman" w:hAnsi="Times New Roman" w:cs="Times New Roman"/>
                <w:sz w:val="22"/>
              </w:rPr>
            </w:pPr>
            <w:r w:rsidRPr="00D32397">
              <w:rPr>
                <w:rFonts w:ascii="Times New Roman" w:hAnsi="Times New Roman" w:cs="Times New Roman"/>
                <w:sz w:val="22"/>
              </w:rPr>
              <w:t>Diploma</w:t>
            </w:r>
            <w:r>
              <w:rPr>
                <w:rFonts w:ascii="Times New Roman" w:hAnsi="Times New Roman" w:cs="Times New Roman"/>
                <w:sz w:val="22"/>
              </w:rPr>
              <w:t xml:space="preserve"> (Final year)</w:t>
            </w:r>
            <w:r w:rsidRPr="00D32397">
              <w:rPr>
                <w:rFonts w:ascii="Times New Roman" w:hAnsi="Times New Roman" w:cs="Times New Roman"/>
                <w:sz w:val="22"/>
              </w:rPr>
              <w:t>:  Portable Conveyor belt</w:t>
            </w:r>
          </w:p>
          <w:p w14:paraId="554409E1" w14:textId="77777777" w:rsidR="00B41F8C" w:rsidRPr="00D32397" w:rsidRDefault="00B41F8C" w:rsidP="00B41F8C">
            <w:pPr>
              <w:pStyle w:val="Heading2"/>
              <w:spacing w:before="0"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>SKILLS</w:t>
            </w:r>
          </w:p>
          <w:p w14:paraId="2E3BDB39" w14:textId="77777777" w:rsidR="00B41F8C" w:rsidRPr="00D32397" w:rsidRDefault="00B41F8C" w:rsidP="00B41F8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323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DESIGN SOFTWER</w:t>
            </w:r>
          </w:p>
          <w:p w14:paraId="4955F56B" w14:textId="77777777" w:rsidR="00B41F8C" w:rsidRPr="00D32397" w:rsidRDefault="00B41F8C" w:rsidP="00B41F8C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32"/>
              </w:rPr>
            </w:pPr>
            <w:r w:rsidRPr="00D3239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AUTOCAD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D32397">
              <w:rPr>
                <w:rFonts w:ascii="Times New Roman" w:hAnsi="Times New Roman" w:cs="Times New Roman"/>
              </w:rPr>
              <w:t xml:space="preserve"> </w:t>
            </w:r>
            <w:r w:rsidRPr="00D32397">
              <w:rPr>
                <w:rFonts w:ascii="Times New Roman" w:hAnsi="Times New Roman" w:cs="Times New Roman"/>
                <w:sz w:val="24"/>
                <w:szCs w:val="32"/>
              </w:rPr>
              <w:t>2D drawing &amp; 3D modeling</w:t>
            </w:r>
          </w:p>
          <w:p w14:paraId="01B4F04D" w14:textId="77777777" w:rsidR="00B41F8C" w:rsidRPr="00D32397" w:rsidRDefault="00B41F8C" w:rsidP="00B41F8C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D3239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FUSION 360</w:t>
            </w:r>
            <w:r w:rsidRPr="00855E3A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32397">
              <w:rPr>
                <w:rFonts w:ascii="Times New Roman" w:hAnsi="Times New Roman" w:cs="Times New Roman"/>
                <w:sz w:val="24"/>
                <w:szCs w:val="32"/>
              </w:rPr>
              <w:t>2D drawing &amp; 3D modeling, Rendering, Simulation analysis, CAM.</w:t>
            </w:r>
          </w:p>
          <w:p w14:paraId="15737911" w14:textId="77777777" w:rsidR="00B41F8C" w:rsidRPr="00855E3A" w:rsidRDefault="00B41F8C" w:rsidP="00B41F8C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D3239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CATIA</w:t>
            </w:r>
            <w:r w:rsidRPr="00855E3A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32397">
              <w:rPr>
                <w:rFonts w:ascii="Times New Roman" w:hAnsi="Times New Roman" w:cs="Times New Roman"/>
                <w:sz w:val="24"/>
                <w:szCs w:val="32"/>
              </w:rPr>
              <w:t>2D drawing &amp; 3D modeling</w:t>
            </w:r>
          </w:p>
          <w:p w14:paraId="09F83269" w14:textId="77777777" w:rsidR="00B41F8C" w:rsidRPr="00D32397" w:rsidRDefault="00B41F8C" w:rsidP="00B41F8C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SOLIDWORKS</w:t>
            </w:r>
            <w:r w:rsidRPr="00855E3A">
              <w:rPr>
                <w:rFonts w:ascii="Times New Roman" w:hAnsi="Times New Roman" w:cs="Times New Roman"/>
                <w:sz w:val="24"/>
                <w:szCs w:val="24"/>
              </w:rPr>
              <w:t>:2D drawing &amp; 3D modeling</w:t>
            </w:r>
            <w:r w:rsidRPr="00D32397">
              <w:rPr>
                <w:rFonts w:ascii="Times New Roman" w:hAnsi="Times New Roman" w:cs="Times New Roman"/>
                <w:sz w:val="24"/>
                <w:szCs w:val="32"/>
              </w:rPr>
              <w:t>, Rendering, Simulation analysis,</w:t>
            </w:r>
          </w:p>
          <w:p w14:paraId="11B2973A" w14:textId="77777777" w:rsidR="00B41F8C" w:rsidRPr="00D32397" w:rsidRDefault="00B41F8C" w:rsidP="00B41F8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323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COMPUTER SOFTWER:</w:t>
            </w:r>
          </w:p>
          <w:p w14:paraId="0B603E93" w14:textId="77777777" w:rsidR="00B41F8C" w:rsidRPr="00D32397" w:rsidRDefault="00B41F8C" w:rsidP="00B41F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 xml:space="preserve">MS OFFICE, R-studio, Visual Studio Code, PyCharm, </w:t>
            </w:r>
            <w:proofErr w:type="spellStart"/>
            <w:r w:rsidRPr="00D32397">
              <w:rPr>
                <w:rFonts w:ascii="Times New Roman" w:hAnsi="Times New Roman" w:cs="Times New Roman"/>
                <w:sz w:val="24"/>
                <w:szCs w:val="24"/>
              </w:rPr>
              <w:t>Jupyter</w:t>
            </w:r>
            <w:proofErr w:type="spellEnd"/>
            <w:r w:rsidRPr="00D32397">
              <w:rPr>
                <w:rFonts w:ascii="Times New Roman" w:hAnsi="Times New Roman" w:cs="Times New Roman"/>
                <w:sz w:val="24"/>
                <w:szCs w:val="24"/>
              </w:rPr>
              <w:t xml:space="preserve"> notebook</w:t>
            </w:r>
          </w:p>
          <w:p w14:paraId="064D5137" w14:textId="277F5B8F" w:rsidR="00B41F8C" w:rsidRPr="00D32397" w:rsidRDefault="00B41F8C" w:rsidP="00B41F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PROGRAMMING </w:t>
            </w:r>
            <w:r w:rsidRPr="00D323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LANGUAGE: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C,</w:t>
            </w:r>
            <w:r w:rsidR="0064600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C++,</w:t>
            </w:r>
            <w:r w:rsidR="0064600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>Python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&amp;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 xml:space="preserve"> R,  </w:t>
            </w:r>
          </w:p>
          <w:p w14:paraId="5F316D37" w14:textId="77777777" w:rsidR="00B41F8C" w:rsidRPr="00D32397" w:rsidRDefault="00B41F8C" w:rsidP="00B41F8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323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IT KNOWLEDGE:</w:t>
            </w:r>
          </w:p>
          <w:p w14:paraId="0637C6B4" w14:textId="77777777" w:rsidR="00B41F8C" w:rsidRDefault="00B41F8C" w:rsidP="00B41F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>Machine Learning, SVM, Supervise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&amp;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 xml:space="preserve"> Un-Supervise learning, Reinforcement learning, Clustering, Data Science,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Basic </w:t>
            </w: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>Industrial Internet of Things-4.0</w:t>
            </w:r>
          </w:p>
          <w:p w14:paraId="24CE9433" w14:textId="77777777" w:rsidR="00B41F8C" w:rsidRPr="00855E3A" w:rsidRDefault="00B41F8C" w:rsidP="00B41F8C">
            <w:pPr>
              <w:pStyle w:val="Heading2"/>
              <w:spacing w:before="0"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855E3A">
              <w:rPr>
                <w:rFonts w:ascii="Times New Roman" w:hAnsi="Times New Roman" w:cs="Times New Roman"/>
                <w:sz w:val="24"/>
                <w:szCs w:val="24"/>
              </w:rPr>
              <w:t>CIRTIFICATION</w:t>
            </w:r>
          </w:p>
          <w:p w14:paraId="241833D5" w14:textId="77777777" w:rsidR="00B41F8C" w:rsidRPr="00C8605F" w:rsidRDefault="00B41F8C" w:rsidP="00B41F8C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8605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Coursera Online Platform</w:t>
            </w:r>
          </w:p>
          <w:p w14:paraId="4F893AE9" w14:textId="77777777" w:rsidR="00B41F8C" w:rsidRPr="00855E3A" w:rsidRDefault="00B41F8C" w:rsidP="00B41F8C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855E3A">
              <w:rPr>
                <w:rFonts w:ascii="Times New Roman" w:hAnsi="Times New Roman" w:cs="Times New Roman"/>
                <w:sz w:val="24"/>
                <w:szCs w:val="24"/>
              </w:rPr>
              <w:t xml:space="preserve">CAD and Digital Manufacturing  </w:t>
            </w:r>
          </w:p>
          <w:p w14:paraId="5EA5CFE3" w14:textId="77777777" w:rsidR="00B41F8C" w:rsidRPr="00855E3A" w:rsidRDefault="00B41F8C" w:rsidP="00B41F8C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855E3A">
              <w:rPr>
                <w:rFonts w:ascii="Times New Roman" w:hAnsi="Times New Roman" w:cs="Times New Roman"/>
                <w:sz w:val="24"/>
                <w:szCs w:val="24"/>
              </w:rPr>
              <w:t>Machine Learning</w:t>
            </w:r>
          </w:p>
          <w:p w14:paraId="1A25301A" w14:textId="77777777" w:rsidR="00B41F8C" w:rsidRPr="00855E3A" w:rsidRDefault="00B41F8C" w:rsidP="00B41F8C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855E3A">
              <w:rPr>
                <w:rFonts w:ascii="Times New Roman" w:hAnsi="Times New Roman" w:cs="Times New Roman"/>
                <w:sz w:val="24"/>
                <w:szCs w:val="24"/>
              </w:rPr>
              <w:t>Python for Everybody</w:t>
            </w:r>
          </w:p>
          <w:p w14:paraId="1FB319DB" w14:textId="77777777" w:rsidR="00B41F8C" w:rsidRPr="00855E3A" w:rsidRDefault="00B41F8C" w:rsidP="00B41F8C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855E3A">
              <w:rPr>
                <w:rFonts w:ascii="Times New Roman" w:hAnsi="Times New Roman" w:cs="Times New Roman"/>
                <w:sz w:val="24"/>
                <w:szCs w:val="24"/>
              </w:rPr>
              <w:t xml:space="preserve">Python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855E3A">
              <w:rPr>
                <w:rFonts w:ascii="Times New Roman" w:hAnsi="Times New Roman" w:cs="Times New Roman"/>
                <w:sz w:val="24"/>
                <w:szCs w:val="24"/>
              </w:rPr>
              <w:t xml:space="preserve">ata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855E3A">
              <w:rPr>
                <w:rFonts w:ascii="Times New Roman" w:hAnsi="Times New Roman" w:cs="Times New Roman"/>
                <w:sz w:val="24"/>
                <w:szCs w:val="24"/>
              </w:rPr>
              <w:t>tructure</w:t>
            </w:r>
          </w:p>
          <w:p w14:paraId="34F3BA2E" w14:textId="77777777" w:rsidR="00B41F8C" w:rsidRPr="00EF5203" w:rsidRDefault="00B41F8C" w:rsidP="00B41F8C">
            <w:pPr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EF520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NPTEL Online Platform</w:t>
            </w:r>
          </w:p>
          <w:p w14:paraId="27879609" w14:textId="77777777" w:rsidR="00B41F8C" w:rsidRPr="00855E3A" w:rsidRDefault="00B41F8C" w:rsidP="00B41F8C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855E3A">
              <w:rPr>
                <w:rFonts w:ascii="Times New Roman" w:hAnsi="Times New Roman" w:cs="Times New Roman"/>
                <w:sz w:val="24"/>
                <w:szCs w:val="24"/>
              </w:rPr>
              <w:t>Introduction to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</w:t>
            </w:r>
            <w:r w:rsidRPr="00855E3A">
              <w:rPr>
                <w:rFonts w:ascii="Times New Roman" w:hAnsi="Times New Roman" w:cs="Times New Roman"/>
                <w:sz w:val="24"/>
                <w:szCs w:val="24"/>
              </w:rPr>
              <w:t xml:space="preserve">nternet of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855E3A">
              <w:rPr>
                <w:rFonts w:ascii="Times New Roman" w:hAnsi="Times New Roman" w:cs="Times New Roman"/>
                <w:sz w:val="24"/>
                <w:szCs w:val="24"/>
              </w:rPr>
              <w:t>hings</w:t>
            </w:r>
          </w:p>
          <w:p w14:paraId="1793ACC4" w14:textId="77777777" w:rsidR="00B41F8C" w:rsidRPr="00855E3A" w:rsidRDefault="00B41F8C" w:rsidP="00B41F8C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Introduction to Industry 4.0 &amp; </w:t>
            </w:r>
            <w:r w:rsidRPr="00855E3A">
              <w:rPr>
                <w:rFonts w:ascii="Times New Roman" w:hAnsi="Times New Roman" w:cs="Times New Roman"/>
                <w:sz w:val="24"/>
                <w:szCs w:val="24"/>
              </w:rPr>
              <w:t>Industrial Internet of Things</w:t>
            </w:r>
          </w:p>
          <w:p w14:paraId="17579859" w14:textId="0055FE89" w:rsidR="00B41F8C" w:rsidRDefault="00B41F8C" w:rsidP="00B41F8C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855E3A">
              <w:rPr>
                <w:rFonts w:ascii="Times New Roman" w:hAnsi="Times New Roman" w:cs="Times New Roman"/>
                <w:sz w:val="24"/>
                <w:szCs w:val="24"/>
              </w:rPr>
              <w:t>Data Science for Engineer</w:t>
            </w:r>
          </w:p>
          <w:p w14:paraId="7E1289A2" w14:textId="77777777" w:rsidR="00B41F8C" w:rsidRPr="00B41F8C" w:rsidRDefault="00B41F8C" w:rsidP="00B41F8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9856DE2" w14:textId="77777777" w:rsidR="001B2ABD" w:rsidRDefault="00B41F8C" w:rsidP="00B41F8C">
            <w:pPr>
              <w:pStyle w:val="Heading2"/>
              <w:spacing w:before="0"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D32397">
              <w:rPr>
                <w:rFonts w:ascii="Times New Roman" w:hAnsi="Times New Roman" w:cs="Times New Roman"/>
                <w:sz w:val="24"/>
                <w:szCs w:val="24"/>
              </w:rPr>
              <w:t>DECLERATION</w:t>
            </w:r>
          </w:p>
          <w:p w14:paraId="796F7CF2" w14:textId="2F0ECADB" w:rsidR="00B41F8C" w:rsidRPr="00B41F8C" w:rsidRDefault="00B41F8C" w:rsidP="00B41F8C">
            <w:r w:rsidRPr="00737088">
              <w:rPr>
                <w:rFonts w:ascii="Calisto MT" w:eastAsia="Calibri" w:hAnsi="Calisto MT" w:cs="Times New Roman"/>
                <w:sz w:val="24"/>
                <w:szCs w:val="16"/>
              </w:rPr>
              <w:t>I hereby declare that the above written particulars are true to the best of my knowledge and belief.</w:t>
            </w:r>
          </w:p>
        </w:tc>
      </w:tr>
      <w:tr w:rsidR="001B2ABD" w14:paraId="59E74B48" w14:textId="77777777" w:rsidTr="00B41F8C">
        <w:tc>
          <w:tcPr>
            <w:tcW w:w="4112" w:type="dxa"/>
          </w:tcPr>
          <w:p w14:paraId="2845F685" w14:textId="08DAA540" w:rsidR="004D3011" w:rsidRPr="004D3011" w:rsidRDefault="004D3011" w:rsidP="004D3011"/>
        </w:tc>
        <w:tc>
          <w:tcPr>
            <w:tcW w:w="492" w:type="dxa"/>
          </w:tcPr>
          <w:p w14:paraId="1F0F16CC" w14:textId="77777777"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</w:tcPr>
          <w:p w14:paraId="6D546659" w14:textId="4C80EB96" w:rsidR="00036450" w:rsidRPr="004D3011" w:rsidRDefault="00036450" w:rsidP="004D3011">
            <w:pPr>
              <w:rPr>
                <w:color w:val="FFFFFF" w:themeColor="background1"/>
              </w:rPr>
            </w:pPr>
          </w:p>
        </w:tc>
      </w:tr>
    </w:tbl>
    <w:p w14:paraId="193FF92D" w14:textId="77777777" w:rsidR="0043117B" w:rsidRDefault="004B2F75" w:rsidP="000C45FF">
      <w:pPr>
        <w:tabs>
          <w:tab w:val="left" w:pos="990"/>
        </w:tabs>
      </w:pPr>
    </w:p>
    <w:sectPr w:rsidR="0043117B" w:rsidSect="000C45FF">
      <w:headerReference w:type="default" r:id="rId13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70FFE9" w14:textId="77777777" w:rsidR="00B41F8C" w:rsidRDefault="00B41F8C" w:rsidP="000C45FF">
      <w:r>
        <w:separator/>
      </w:r>
    </w:p>
  </w:endnote>
  <w:endnote w:type="continuationSeparator" w:id="0">
    <w:p w14:paraId="34DDA51E" w14:textId="77777777" w:rsidR="00B41F8C" w:rsidRDefault="00B41F8C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sto MT">
    <w:altName w:val="Calisto MT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C3BB62" w14:textId="77777777" w:rsidR="00B41F8C" w:rsidRDefault="00B41F8C" w:rsidP="000C45FF">
      <w:r>
        <w:separator/>
      </w:r>
    </w:p>
  </w:footnote>
  <w:footnote w:type="continuationSeparator" w:id="0">
    <w:p w14:paraId="43DA6E90" w14:textId="77777777" w:rsidR="00B41F8C" w:rsidRDefault="00B41F8C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F3229B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175B4C30" wp14:editId="24869C1D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DD0A52"/>
    <w:multiLevelType w:val="hybridMultilevel"/>
    <w:tmpl w:val="38FC80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6556ACB"/>
    <w:multiLevelType w:val="hybridMultilevel"/>
    <w:tmpl w:val="7A8258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F8C"/>
    <w:rsid w:val="00036450"/>
    <w:rsid w:val="00094499"/>
    <w:rsid w:val="000C45FF"/>
    <w:rsid w:val="000E3FD1"/>
    <w:rsid w:val="00112054"/>
    <w:rsid w:val="001525E1"/>
    <w:rsid w:val="00180329"/>
    <w:rsid w:val="0019001F"/>
    <w:rsid w:val="001A74A5"/>
    <w:rsid w:val="001B2ABD"/>
    <w:rsid w:val="001E0391"/>
    <w:rsid w:val="001E1759"/>
    <w:rsid w:val="001F1ECC"/>
    <w:rsid w:val="002400EB"/>
    <w:rsid w:val="00256CF7"/>
    <w:rsid w:val="00281FD5"/>
    <w:rsid w:val="0030481B"/>
    <w:rsid w:val="003156FC"/>
    <w:rsid w:val="00317A5A"/>
    <w:rsid w:val="003254B5"/>
    <w:rsid w:val="0037121F"/>
    <w:rsid w:val="003A6B7D"/>
    <w:rsid w:val="003B06CA"/>
    <w:rsid w:val="004071FC"/>
    <w:rsid w:val="00445947"/>
    <w:rsid w:val="004813B3"/>
    <w:rsid w:val="00496591"/>
    <w:rsid w:val="004C63E4"/>
    <w:rsid w:val="004D3011"/>
    <w:rsid w:val="005262AC"/>
    <w:rsid w:val="005441B2"/>
    <w:rsid w:val="005E39D5"/>
    <w:rsid w:val="00600670"/>
    <w:rsid w:val="0062123A"/>
    <w:rsid w:val="0064600A"/>
    <w:rsid w:val="00646E75"/>
    <w:rsid w:val="006771D0"/>
    <w:rsid w:val="00715FCB"/>
    <w:rsid w:val="00743101"/>
    <w:rsid w:val="007775E1"/>
    <w:rsid w:val="007867A0"/>
    <w:rsid w:val="007927F5"/>
    <w:rsid w:val="00802CA0"/>
    <w:rsid w:val="009260CD"/>
    <w:rsid w:val="00952C25"/>
    <w:rsid w:val="00A2118D"/>
    <w:rsid w:val="00AD76E2"/>
    <w:rsid w:val="00B20152"/>
    <w:rsid w:val="00B359E4"/>
    <w:rsid w:val="00B41F8C"/>
    <w:rsid w:val="00B57D98"/>
    <w:rsid w:val="00B70850"/>
    <w:rsid w:val="00C066B6"/>
    <w:rsid w:val="00C37BA1"/>
    <w:rsid w:val="00C4674C"/>
    <w:rsid w:val="00C506CF"/>
    <w:rsid w:val="00C72BED"/>
    <w:rsid w:val="00C9578B"/>
    <w:rsid w:val="00CB0055"/>
    <w:rsid w:val="00D2522B"/>
    <w:rsid w:val="00D422DE"/>
    <w:rsid w:val="00D5459D"/>
    <w:rsid w:val="00DA1F4D"/>
    <w:rsid w:val="00DD172A"/>
    <w:rsid w:val="00E25A26"/>
    <w:rsid w:val="00E4381A"/>
    <w:rsid w:val="00E55D74"/>
    <w:rsid w:val="00F60274"/>
    <w:rsid w:val="00F77FB9"/>
    <w:rsid w:val="00FB0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0AACE9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D5459D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2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D5459D"/>
    <w:rPr>
      <w:rFonts w:asciiTheme="majorHAnsi" w:eastAsiaTheme="majorEastAsia" w:hAnsiTheme="majorHAnsi" w:cstheme="majorBidi"/>
      <w:b/>
      <w:caps/>
      <w:color w:val="548AB7" w:themeColor="accent1" w:themeShade="BF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paragraph" w:styleId="ListParagraph">
    <w:name w:val="List Paragraph"/>
    <w:basedOn w:val="Normal"/>
    <w:uiPriority w:val="34"/>
    <w:semiHidden/>
    <w:qFormat/>
    <w:rsid w:val="00B41F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yperlink" Target="mailto:sudiptopurkait111@gmail.com" TargetMode="Externa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1.jp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udip\AppData\Roaming\Microsoft\Templates\Blue%20grey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5BB193DCE6C4B0D95D4B5D51F1183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04A7F7-D009-4F16-B0B0-31FE3C26E757}"/>
      </w:docPartPr>
      <w:docPartBody>
        <w:p w:rsidR="00000000" w:rsidRDefault="005577C8" w:rsidP="005577C8">
          <w:pPr>
            <w:pStyle w:val="05BB193DCE6C4B0D95D4B5D51F118397"/>
          </w:pPr>
          <w:r w:rsidRPr="00CB0055">
            <w:t>Contact</w:t>
          </w:r>
        </w:p>
      </w:docPartBody>
    </w:docPart>
    <w:docPart>
      <w:docPartPr>
        <w:name w:val="D5A8FD7E228445F597089F08693635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9286C4-620C-4632-B7C8-144BF5B3062B}"/>
      </w:docPartPr>
      <w:docPartBody>
        <w:p w:rsidR="00000000" w:rsidRDefault="005577C8" w:rsidP="005577C8">
          <w:pPr>
            <w:pStyle w:val="D5A8FD7E228445F597089F08693635F5"/>
          </w:pPr>
          <w:r w:rsidRPr="00036450">
            <w:t>EDUCATION</w:t>
          </w:r>
        </w:p>
      </w:docPartBody>
    </w:docPart>
    <w:docPart>
      <w:docPartPr>
        <w:name w:val="D13E4018AC3942FD8CB39281B05E53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86C557-86AB-42C9-BEBE-D271AAD4CF48}"/>
      </w:docPartPr>
      <w:docPartBody>
        <w:p w:rsidR="00000000" w:rsidRDefault="005577C8" w:rsidP="005577C8">
          <w:pPr>
            <w:pStyle w:val="D13E4018AC3942FD8CB39281B05E5320"/>
          </w:pPr>
          <w:r w:rsidRPr="00CB0055">
            <w:t>Hobbies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sto MT">
    <w:altName w:val="Calisto MT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7C8"/>
    <w:rsid w:val="00557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szCs w:val="26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3FFEB4EA21147CD828F2169D2BA2741">
    <w:name w:val="D3FFEB4EA21147CD828F2169D2BA2741"/>
  </w:style>
  <w:style w:type="paragraph" w:customStyle="1" w:styleId="5D610E9451B84C4A900652F1C6AFD2A6">
    <w:name w:val="5D610E9451B84C4A900652F1C6AFD2A6"/>
  </w:style>
  <w:style w:type="paragraph" w:customStyle="1" w:styleId="1C6AD3FF53BB4EE68BAC423433AAC4EA">
    <w:name w:val="1C6AD3FF53BB4EE68BAC423433AAC4EA"/>
  </w:style>
  <w:style w:type="paragraph" w:customStyle="1" w:styleId="B9F8F8A3BAE74B7382FB82D0A47D7CFB">
    <w:name w:val="B9F8F8A3BAE74B7382FB82D0A47D7CFB"/>
  </w:style>
  <w:style w:type="paragraph" w:customStyle="1" w:styleId="1F7576C51D6B4F6EB9BC5F0373A46F70">
    <w:name w:val="1F7576C51D6B4F6EB9BC5F0373A46F70"/>
  </w:style>
  <w:style w:type="paragraph" w:customStyle="1" w:styleId="DA0E33B04AB84E48967E0082DB04D30F">
    <w:name w:val="DA0E33B04AB84E48967E0082DB04D30F"/>
  </w:style>
  <w:style w:type="paragraph" w:customStyle="1" w:styleId="0EDF0FDCAD1A48FA812FD029059950A8">
    <w:name w:val="0EDF0FDCAD1A48FA812FD029059950A8"/>
  </w:style>
  <w:style w:type="paragraph" w:customStyle="1" w:styleId="B1CF3943B4864F49B98708EECB8CA156">
    <w:name w:val="B1CF3943B4864F49B98708EECB8CA156"/>
  </w:style>
  <w:style w:type="paragraph" w:customStyle="1" w:styleId="D6A39E74BF47475A985A860F15C7DB73">
    <w:name w:val="D6A39E74BF47475A985A860F15C7DB73"/>
  </w:style>
  <w:style w:type="paragraph" w:customStyle="1" w:styleId="74735E714BBF4B6292375F8EF71648F7">
    <w:name w:val="74735E714BBF4B6292375F8EF71648F7"/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paragraph" w:customStyle="1" w:styleId="38F8975D469F466689325EC8496F577C">
    <w:name w:val="38F8975D469F466689325EC8496F577C"/>
  </w:style>
  <w:style w:type="paragraph" w:customStyle="1" w:styleId="4C07944D02914A64B80BF9D42B1A2625">
    <w:name w:val="4C07944D02914A64B80BF9D42B1A2625"/>
  </w:style>
  <w:style w:type="paragraph" w:customStyle="1" w:styleId="D65CFD5336254454970F28AD4D376212">
    <w:name w:val="D65CFD5336254454970F28AD4D376212"/>
  </w:style>
  <w:style w:type="paragraph" w:customStyle="1" w:styleId="0B7AB4EFEC12414FBFB3EB45220378A1">
    <w:name w:val="0B7AB4EFEC12414FBFB3EB45220378A1"/>
  </w:style>
  <w:style w:type="paragraph" w:customStyle="1" w:styleId="CD7665617057431FA9FF72F1F76468CB">
    <w:name w:val="CD7665617057431FA9FF72F1F76468CB"/>
  </w:style>
  <w:style w:type="paragraph" w:customStyle="1" w:styleId="D9176593C113480CAED3EB59AD52D71A">
    <w:name w:val="D9176593C113480CAED3EB59AD52D71A"/>
  </w:style>
  <w:style w:type="paragraph" w:customStyle="1" w:styleId="BCA5A82A4B3F4DCA9778FEF5291E719E">
    <w:name w:val="BCA5A82A4B3F4DCA9778FEF5291E719E"/>
  </w:style>
  <w:style w:type="paragraph" w:customStyle="1" w:styleId="F0F06F478C634DEA81AB892C68385FEB">
    <w:name w:val="F0F06F478C634DEA81AB892C68385FEB"/>
  </w:style>
  <w:style w:type="paragraph" w:customStyle="1" w:styleId="5B715CCEBAA64C9F9BBDD66C3D5AD5BA">
    <w:name w:val="5B715CCEBAA64C9F9BBDD66C3D5AD5BA"/>
  </w:style>
  <w:style w:type="paragraph" w:customStyle="1" w:styleId="B2DD05A812A5416FB39DCB01AF765533">
    <w:name w:val="B2DD05A812A5416FB39DCB01AF765533"/>
  </w:style>
  <w:style w:type="paragraph" w:customStyle="1" w:styleId="30BB5FC0033C497A8BB280B1AF0A0EB7">
    <w:name w:val="30BB5FC0033C497A8BB280B1AF0A0EB7"/>
  </w:style>
  <w:style w:type="paragraph" w:customStyle="1" w:styleId="0DF6862C41FF437A9DB421BFC6E752EC">
    <w:name w:val="0DF6862C41FF437A9DB421BFC6E752EC"/>
  </w:style>
  <w:style w:type="paragraph" w:customStyle="1" w:styleId="55029A89CE304991A263D7BAA2889194">
    <w:name w:val="55029A89CE304991A263D7BAA2889194"/>
  </w:style>
  <w:style w:type="paragraph" w:customStyle="1" w:styleId="6A721547179D4B019C895851DC18AE18">
    <w:name w:val="6A721547179D4B019C895851DC18AE18"/>
  </w:style>
  <w:style w:type="paragraph" w:customStyle="1" w:styleId="6D936DAA7E2940308D5482903ED80BB2">
    <w:name w:val="6D936DAA7E2940308D5482903ED80BB2"/>
  </w:style>
  <w:style w:type="paragraph" w:customStyle="1" w:styleId="D2FF5CC2A4DB486D89E2B57387353DEF">
    <w:name w:val="D2FF5CC2A4DB486D89E2B57387353DEF"/>
  </w:style>
  <w:style w:type="paragraph" w:customStyle="1" w:styleId="3816B32EF1E54605B12AC68EDAF39778">
    <w:name w:val="3816B32EF1E54605B12AC68EDAF39778"/>
  </w:style>
  <w:style w:type="paragraph" w:customStyle="1" w:styleId="9F670EFECCB14293848AF570058377FD">
    <w:name w:val="9F670EFECCB14293848AF570058377FD"/>
  </w:style>
  <w:style w:type="paragraph" w:customStyle="1" w:styleId="004B10729C064CC59F9DFDE0AF2E2A9D">
    <w:name w:val="004B10729C064CC59F9DFDE0AF2E2A9D"/>
  </w:style>
  <w:style w:type="paragraph" w:customStyle="1" w:styleId="22935E12AC074672B4F92C39BF0DEFDD">
    <w:name w:val="22935E12AC074672B4F92C39BF0DEFDD"/>
  </w:style>
  <w:style w:type="paragraph" w:customStyle="1" w:styleId="FB6384C1EDF4408EB68A3A288B0DD67F">
    <w:name w:val="FB6384C1EDF4408EB68A3A288B0DD67F"/>
  </w:style>
  <w:style w:type="paragraph" w:customStyle="1" w:styleId="EFABC060535944A4A9965FEF6D5FCD3B">
    <w:name w:val="EFABC060535944A4A9965FEF6D5FCD3B"/>
  </w:style>
  <w:style w:type="paragraph" w:customStyle="1" w:styleId="F45C890D2823451988BF3EA0ABF39305">
    <w:name w:val="F45C890D2823451988BF3EA0ABF39305"/>
  </w:style>
  <w:style w:type="paragraph" w:customStyle="1" w:styleId="BA56F2B130BD4A7AAB83A73E551665CF">
    <w:name w:val="BA56F2B130BD4A7AAB83A73E551665CF"/>
  </w:style>
  <w:style w:type="paragraph" w:customStyle="1" w:styleId="9E0DC9A75FFB4BAB9603F3871EE18948">
    <w:name w:val="9E0DC9A75FFB4BAB9603F3871EE18948"/>
  </w:style>
  <w:style w:type="paragraph" w:customStyle="1" w:styleId="9328FCD366AE436CB93F075128049039">
    <w:name w:val="9328FCD366AE436CB93F075128049039"/>
  </w:style>
  <w:style w:type="paragraph" w:customStyle="1" w:styleId="FAB82626466C41BBB1EC184D3C684E1A">
    <w:name w:val="FAB82626466C41BBB1EC184D3C684E1A"/>
  </w:style>
  <w:style w:type="paragraph" w:customStyle="1" w:styleId="0F0618AB8A9344AF9083FD500271B1BA">
    <w:name w:val="0F0618AB8A9344AF9083FD500271B1BA"/>
  </w:style>
  <w:style w:type="paragraph" w:customStyle="1" w:styleId="99E2E80C2C8B47A082DC940EEEC80563">
    <w:name w:val="99E2E80C2C8B47A082DC940EEEC80563"/>
  </w:style>
  <w:style w:type="paragraph" w:customStyle="1" w:styleId="A26807CEDEA54CEB991162B73F3C0F05">
    <w:name w:val="A26807CEDEA54CEB991162B73F3C0F05"/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aps/>
      <w:szCs w:val="26"/>
      <w:lang w:val="en-US" w:eastAsia="ja-JP"/>
    </w:rPr>
  </w:style>
  <w:style w:type="paragraph" w:customStyle="1" w:styleId="49325462A68F414AAB2B7410515C697C">
    <w:name w:val="49325462A68F414AAB2B7410515C697C"/>
  </w:style>
  <w:style w:type="paragraph" w:customStyle="1" w:styleId="FDDCEE493BE1430695F3D6E713B2A2F0">
    <w:name w:val="FDDCEE493BE1430695F3D6E713B2A2F0"/>
    <w:rsid w:val="005577C8"/>
  </w:style>
  <w:style w:type="paragraph" w:customStyle="1" w:styleId="06D8A50B811F4BED9E3F92DB939C10D8">
    <w:name w:val="06D8A50B811F4BED9E3F92DB939C10D8"/>
    <w:rsid w:val="005577C8"/>
  </w:style>
  <w:style w:type="paragraph" w:customStyle="1" w:styleId="3A1C3867C5B14EB79809150980872710">
    <w:name w:val="3A1C3867C5B14EB79809150980872710"/>
    <w:rsid w:val="005577C8"/>
  </w:style>
  <w:style w:type="paragraph" w:customStyle="1" w:styleId="05BB193DCE6C4B0D95D4B5D51F118397">
    <w:name w:val="05BB193DCE6C4B0D95D4B5D51F118397"/>
    <w:rsid w:val="005577C8"/>
  </w:style>
  <w:style w:type="paragraph" w:customStyle="1" w:styleId="D5A8FD7E228445F597089F08693635F5">
    <w:name w:val="D5A8FD7E228445F597089F08693635F5"/>
    <w:rsid w:val="005577C8"/>
  </w:style>
  <w:style w:type="paragraph" w:customStyle="1" w:styleId="D13E4018AC3942FD8CB39281B05E5320">
    <w:name w:val="D13E4018AC3942FD8CB39281B05E5320"/>
    <w:rsid w:val="005577C8"/>
  </w:style>
  <w:style w:type="paragraph" w:customStyle="1" w:styleId="43CFECA5C94D4BF8AF198BCFEAAB7841">
    <w:name w:val="43CFECA5C94D4BF8AF198BCFEAAB7841"/>
    <w:rsid w:val="005577C8"/>
  </w:style>
  <w:style w:type="paragraph" w:customStyle="1" w:styleId="43822F7212DE47EEBC56FEB8B36161E8">
    <w:name w:val="43822F7212DE47EEBC56FEB8B36161E8"/>
    <w:rsid w:val="005577C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D14EC26-251D-443A-AF4F-B15D0F3B0F8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18506A0D-4821-47C2-BD9B-CACF27C6B10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143E149-BD72-41A7-8F13-AF59DE30D6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grey resume</Template>
  <TotalTime>0</TotalTime>
  <Pages>1</Pages>
  <Words>311</Words>
  <Characters>1776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2021-05-25T14:25:00Z</dcterms:created>
  <dcterms:modified xsi:type="dcterms:W3CDTF">2021-05-25T14:25:00Z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